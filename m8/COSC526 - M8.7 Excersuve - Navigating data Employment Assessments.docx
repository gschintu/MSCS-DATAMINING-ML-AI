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9FEF" w14:textId="26850FE7" w:rsidR="00E81978" w:rsidRDefault="00000000">
      <w:pPr>
        <w:pStyle w:val="Title"/>
      </w:pPr>
      <w:sdt>
        <w:sdtPr>
          <w:alias w:val="Title:"/>
          <w:tag w:val="Title:"/>
          <w:id w:val="726351117"/>
          <w:placeholder>
            <w:docPart w:val="45D90372E1117343B60E9A760CB546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C0FD2" w:rsidRPr="00EC0FD2">
            <w:t>COSC5</w:t>
          </w:r>
          <w:r w:rsidR="00BA7833">
            <w:t>26</w:t>
          </w:r>
          <w:r w:rsidR="00EC0FD2" w:rsidRPr="00EC0FD2">
            <w:t xml:space="preserve"> </w:t>
          </w:r>
          <w:r w:rsidR="00B5319D">
            <w:t>–</w:t>
          </w:r>
          <w:r w:rsidR="00EC0FD2" w:rsidRPr="00EC0FD2">
            <w:t xml:space="preserve"> M</w:t>
          </w:r>
          <w:r w:rsidR="00BA7833">
            <w:t>8.7 Exercise: Navigating Data Employment Assessments</w:t>
          </w:r>
        </w:sdtContent>
      </w:sdt>
    </w:p>
    <w:p w14:paraId="6D044BCB" w14:textId="2ADB92AE" w:rsidR="00B823AA" w:rsidRDefault="009A0F52" w:rsidP="00B823AA">
      <w:pPr>
        <w:pStyle w:val="Title2"/>
      </w:pPr>
      <w:r>
        <w:t>Giuseppe Schintu</w:t>
      </w:r>
    </w:p>
    <w:p w14:paraId="58DC9EE3" w14:textId="133FC605" w:rsidR="00E81978" w:rsidRDefault="009A0F52" w:rsidP="00B823AA">
      <w:pPr>
        <w:pStyle w:val="Title2"/>
      </w:pPr>
      <w:r>
        <w:t>University of Tennessee, Knoxville</w:t>
      </w:r>
    </w:p>
    <w:p w14:paraId="22C849DA" w14:textId="0494D4C1" w:rsidR="00E81978" w:rsidRDefault="00E81978">
      <w:pPr>
        <w:pStyle w:val="Title"/>
      </w:pPr>
    </w:p>
    <w:p w14:paraId="78C5EC6F" w14:textId="2C9DFBE6" w:rsidR="00E81978" w:rsidRDefault="00E81978" w:rsidP="00B823AA">
      <w:pPr>
        <w:pStyle w:val="Title2"/>
      </w:pPr>
    </w:p>
    <w:p w14:paraId="66B6B519" w14:textId="324D69C5" w:rsidR="00EC0FD2" w:rsidRDefault="00000000" w:rsidP="00B5319D">
      <w:pPr>
        <w:pStyle w:val="SectionTitle"/>
      </w:pPr>
      <w:sdt>
        <w:sdtPr>
          <w:alias w:val="Section title:"/>
          <w:tag w:val="Section title:"/>
          <w:id w:val="984196707"/>
          <w:placeholder>
            <w:docPart w:val="BFDCA4F3DD51F44F85860C3F11395E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A7833">
            <w:t>COSC526 – M8.7 Exercise: Navigating Data Employment Assessments</w:t>
          </w:r>
        </w:sdtContent>
      </w:sdt>
    </w:p>
    <w:p w14:paraId="5006BE54" w14:textId="6BD1F48B" w:rsidR="00BA7833" w:rsidRDefault="00BA7833" w:rsidP="00BA7833">
      <w:pPr>
        <w:pStyle w:val="Title2"/>
      </w:pPr>
      <w:r>
        <w:t xml:space="preserve">Pursuing the Chief Technology Officer Role at </w:t>
      </w:r>
      <w:proofErr w:type="spellStart"/>
      <w:r>
        <w:t>EdLight</w:t>
      </w:r>
      <w:proofErr w:type="spellEnd"/>
    </w:p>
    <w:p w14:paraId="2DC07A67" w14:textId="77777777" w:rsidR="00BA7833" w:rsidRDefault="00BA7833" w:rsidP="00BA7833">
      <w:pPr>
        <w:ind w:firstLine="0"/>
      </w:pPr>
    </w:p>
    <w:p w14:paraId="4C248BBF" w14:textId="7F3D1BBE" w:rsidR="00BA7833" w:rsidRPr="00BA7833" w:rsidRDefault="00BA7833" w:rsidP="00BA7833">
      <w:pPr>
        <w:ind w:firstLine="0"/>
        <w:rPr>
          <w:rStyle w:val="Emphasis"/>
        </w:rPr>
      </w:pPr>
      <w:r w:rsidRPr="00BA7833">
        <w:rPr>
          <w:rStyle w:val="Emphasis"/>
        </w:rPr>
        <w:t>Current Skills, Qualifications, and Experience</w:t>
      </w:r>
    </w:p>
    <w:p w14:paraId="3111FF6C" w14:textId="77777777" w:rsidR="00BA7833" w:rsidRDefault="00BA7833" w:rsidP="00BA7833">
      <w:pPr>
        <w:ind w:firstLine="0"/>
      </w:pPr>
      <w:r>
        <w:t>As a technically proficient leader with over 10 years of experience in IT management and software development, I possess a track record of delivering exceptional outcomes. My expertise lies in spearheading IT operations, managing diverse teams, and implementing robust strategies aligned with organizational vision. I hold a Master of Science degree in Computer Science and have led projects involving software integrations, machine learning, and data mining. My skills encompass technical leadership, software project management, and effective communication.</w:t>
      </w:r>
    </w:p>
    <w:p w14:paraId="1A808E54" w14:textId="77777777" w:rsidR="00BA7833" w:rsidRDefault="00BA7833" w:rsidP="00BA7833">
      <w:pPr>
        <w:ind w:firstLine="0"/>
      </w:pPr>
    </w:p>
    <w:p w14:paraId="50E0F9EA" w14:textId="60276DF6" w:rsidR="00BA7833" w:rsidRPr="00BA7833" w:rsidRDefault="00BA7833" w:rsidP="00BA7833">
      <w:pPr>
        <w:ind w:firstLine="0"/>
        <w:rPr>
          <w:rStyle w:val="Emphasis"/>
        </w:rPr>
      </w:pPr>
      <w:r w:rsidRPr="00BA7833">
        <w:rPr>
          <w:rStyle w:val="Emphasis"/>
        </w:rPr>
        <w:t>Advertised Role and Reason for Selection</w:t>
      </w:r>
    </w:p>
    <w:p w14:paraId="61E07832" w14:textId="77777777" w:rsidR="00BA7833" w:rsidRDefault="00BA7833" w:rsidP="00BA7833">
      <w:pPr>
        <w:ind w:firstLine="0"/>
      </w:pPr>
      <w:r>
        <w:t xml:space="preserve">The role I aspire to pursue is the Chief Technology Officer (CTO) position at </w:t>
      </w:r>
      <w:proofErr w:type="spellStart"/>
      <w:r>
        <w:t>EdLight</w:t>
      </w:r>
      <w:proofErr w:type="spellEnd"/>
      <w:r>
        <w:t xml:space="preserve">. </w:t>
      </w:r>
      <w:proofErr w:type="spellStart"/>
      <w:r>
        <w:t>EdLight's</w:t>
      </w:r>
      <w:proofErr w:type="spellEnd"/>
      <w:r>
        <w:t xml:space="preserve"> vision to revolutionize education through computer vision-language-enabled solutions resonates with me deeply. I am passionate about leveraging cutting-edge technology to drive educational equity and empower students and teachers. The opportunity to lead technical efforts that liberate students from traditional constraints and embrace innovation aligns perfectly with my career aspirations.</w:t>
      </w:r>
    </w:p>
    <w:p w14:paraId="7B700F78" w14:textId="77777777" w:rsidR="00BA7833" w:rsidRDefault="00BA7833" w:rsidP="00BA7833">
      <w:pPr>
        <w:ind w:firstLine="0"/>
      </w:pPr>
    </w:p>
    <w:p w14:paraId="150E71B9" w14:textId="7481E300" w:rsidR="00BA7833" w:rsidRPr="00BA7833" w:rsidRDefault="00BA7833" w:rsidP="00BA7833">
      <w:pPr>
        <w:ind w:firstLine="0"/>
        <w:rPr>
          <w:rStyle w:val="Emphasis"/>
        </w:rPr>
      </w:pPr>
      <w:r w:rsidRPr="00BA7833">
        <w:rPr>
          <w:rStyle w:val="Emphasis"/>
        </w:rPr>
        <w:t>Comparison of Skills Profile to Role Requirements</w:t>
      </w:r>
    </w:p>
    <w:p w14:paraId="662D74E3" w14:textId="2BCB2E6D" w:rsidR="00BA7833" w:rsidRDefault="00BA7833" w:rsidP="00BA7833">
      <w:pPr>
        <w:ind w:firstLine="0"/>
      </w:pPr>
      <w:r>
        <w:t xml:space="preserve">The advertised CTO role at </w:t>
      </w:r>
      <w:proofErr w:type="spellStart"/>
      <w:r>
        <w:t>EdLight</w:t>
      </w:r>
      <w:proofErr w:type="spellEnd"/>
      <w:r>
        <w:t xml:space="preserve"> seeks a candidate with a PhD in Computer Science, extensive experience in building mission-critical applications, and a strong background in Machine Learning (ML) solutions. While I do not possess a PhD, my </w:t>
      </w:r>
      <w:r w:rsidR="003D7761">
        <w:t>master’s</w:t>
      </w:r>
      <w:r>
        <w:t xml:space="preserve"> degree and years </w:t>
      </w:r>
      <w:r>
        <w:lastRenderedPageBreak/>
        <w:t xml:space="preserve">of hands-on experience in software development and technical leadership provide a solid foundation. Additionally, my experience with machine learning frameworks such as </w:t>
      </w:r>
      <w:proofErr w:type="spellStart"/>
      <w:r>
        <w:t>PyTorch</w:t>
      </w:r>
      <w:proofErr w:type="spellEnd"/>
      <w:r>
        <w:t xml:space="preserve"> and JAX positions me to contribute to </w:t>
      </w:r>
      <w:proofErr w:type="spellStart"/>
      <w:r>
        <w:t>EdLight's</w:t>
      </w:r>
      <w:proofErr w:type="spellEnd"/>
      <w:r>
        <w:t xml:space="preserve"> pursuit of multi-modal AI advancements.</w:t>
      </w:r>
    </w:p>
    <w:p w14:paraId="78EA0885" w14:textId="77777777" w:rsidR="00BA7833" w:rsidRDefault="00BA7833" w:rsidP="00BA7833">
      <w:pPr>
        <w:ind w:firstLine="0"/>
      </w:pPr>
    </w:p>
    <w:p w14:paraId="4555D146" w14:textId="5D1A8964" w:rsidR="00BA7833" w:rsidRPr="00BA7833" w:rsidRDefault="00BA7833" w:rsidP="00BA7833">
      <w:pPr>
        <w:ind w:firstLine="0"/>
        <w:rPr>
          <w:rStyle w:val="Emphasis"/>
        </w:rPr>
      </w:pPr>
      <w:r w:rsidRPr="00BA7833">
        <w:rPr>
          <w:rStyle w:val="Emphasis"/>
        </w:rPr>
        <w:t>Compatibility with the Organization</w:t>
      </w:r>
    </w:p>
    <w:p w14:paraId="084A471F" w14:textId="77777777" w:rsidR="00BA7833" w:rsidRDefault="00BA7833" w:rsidP="00BA7833">
      <w:pPr>
        <w:ind w:firstLine="0"/>
      </w:pPr>
      <w:proofErr w:type="spellStart"/>
      <w:r>
        <w:t>EdLight's</w:t>
      </w:r>
      <w:proofErr w:type="spellEnd"/>
      <w:r>
        <w:t xml:space="preserve"> emphasis on impact, equity, and a collaborative culture resonates with my values and leadership approach. The organization's focus on fostering a close-knit team driven by educational equity and tech accessibility aligns with my desire to create positive change through technology. Their flexible, remote working environment also accommodates my preference for work-life balance and supports my commitment to continuous improvement.</w:t>
      </w:r>
    </w:p>
    <w:p w14:paraId="249717D3" w14:textId="77777777" w:rsidR="00BA7833" w:rsidRDefault="00BA7833" w:rsidP="00BA7833">
      <w:pPr>
        <w:ind w:firstLine="0"/>
      </w:pPr>
    </w:p>
    <w:p w14:paraId="5379CFE5" w14:textId="4DC8022C" w:rsidR="00BA7833" w:rsidRPr="00BA7833" w:rsidRDefault="00BA7833" w:rsidP="00BA7833">
      <w:pPr>
        <w:ind w:firstLine="0"/>
        <w:rPr>
          <w:rStyle w:val="Emphasis"/>
        </w:rPr>
      </w:pPr>
      <w:r w:rsidRPr="00BA7833">
        <w:rPr>
          <w:rStyle w:val="Emphasis"/>
        </w:rPr>
        <w:t>Role's Impact on Personal Goals and Career Progression</w:t>
      </w:r>
    </w:p>
    <w:p w14:paraId="032960A8" w14:textId="77777777" w:rsidR="00BA7833" w:rsidRDefault="00BA7833" w:rsidP="00BA7833">
      <w:pPr>
        <w:ind w:firstLine="0"/>
      </w:pPr>
      <w:r>
        <w:t xml:space="preserve">The role of CTO at </w:t>
      </w:r>
      <w:proofErr w:type="spellStart"/>
      <w:r>
        <w:t>EdLight</w:t>
      </w:r>
      <w:proofErr w:type="spellEnd"/>
      <w:r>
        <w:t xml:space="preserve"> presents an exciting opportunity to make a significant impact on the future of education. By spearheading the development of AI-powered solutions that empower students and educators, I can achieve my goal of driving innovation within the IT landscape and contributing to meaningful societal change. This position offers a platform to expand my technical expertise and leadership abilities, facilitating personal growth and career advancement.</w:t>
      </w:r>
    </w:p>
    <w:p w14:paraId="656DC60D" w14:textId="77777777" w:rsidR="00BA7833" w:rsidRDefault="00BA7833" w:rsidP="00BA7833">
      <w:pPr>
        <w:ind w:firstLine="0"/>
      </w:pPr>
    </w:p>
    <w:p w14:paraId="3F53C355" w14:textId="26612D3D" w:rsidR="00BA7833" w:rsidRPr="00BA7833" w:rsidRDefault="00BA7833" w:rsidP="00BA7833">
      <w:pPr>
        <w:ind w:firstLine="0"/>
        <w:rPr>
          <w:rStyle w:val="Emphasis"/>
        </w:rPr>
      </w:pPr>
      <w:r w:rsidRPr="00BA7833">
        <w:rPr>
          <w:rStyle w:val="Emphasis"/>
        </w:rPr>
        <w:t>Alignment with Life's Ambition</w:t>
      </w:r>
    </w:p>
    <w:p w14:paraId="0B795FDC" w14:textId="77777777" w:rsidR="00BA7833" w:rsidRDefault="00BA7833" w:rsidP="00BA7833">
      <w:pPr>
        <w:ind w:firstLine="0"/>
      </w:pPr>
      <w:r>
        <w:t xml:space="preserve">As a lifelong educator and IT professional, joining </w:t>
      </w:r>
      <w:proofErr w:type="spellStart"/>
      <w:r>
        <w:t>EdLight</w:t>
      </w:r>
      <w:proofErr w:type="spellEnd"/>
      <w:r>
        <w:t xml:space="preserve"> as CTO represents a convergence of my passion for education and my expertise in technology. Contributing to the transformation of education through innovative solutions aligns perfectly with my life's ambition to create a positive impact on society through technology-driven initiatives.</w:t>
      </w:r>
    </w:p>
    <w:p w14:paraId="4A5F3571" w14:textId="77777777" w:rsidR="00BA7833" w:rsidRDefault="00BA7833" w:rsidP="00BA7833">
      <w:pPr>
        <w:ind w:firstLine="0"/>
      </w:pPr>
    </w:p>
    <w:p w14:paraId="41920492" w14:textId="1F75F0F0" w:rsidR="00BA7833" w:rsidRPr="00BA7833" w:rsidRDefault="00BA7833" w:rsidP="00BA7833">
      <w:pPr>
        <w:ind w:firstLine="0"/>
        <w:rPr>
          <w:rStyle w:val="Emphasis"/>
        </w:rPr>
      </w:pPr>
      <w:r w:rsidRPr="00BA7833">
        <w:rPr>
          <w:rStyle w:val="Emphasis"/>
        </w:rPr>
        <w:t>P</w:t>
      </w:r>
      <w:r w:rsidRPr="00BA7833">
        <w:rPr>
          <w:rStyle w:val="Emphasis"/>
        </w:rPr>
        <w:t>lan to Bridge Skills Gaps</w:t>
      </w:r>
    </w:p>
    <w:p w14:paraId="19C62AAF" w14:textId="77777777" w:rsidR="00BA7833" w:rsidRDefault="00BA7833" w:rsidP="00BA7833">
      <w:pPr>
        <w:ind w:firstLine="0"/>
      </w:pPr>
      <w:r>
        <w:t xml:space="preserve">To bridge the skills gaps and meet the requirements of the CTO role, I intend to pursue further education and certifications in areas such as Natural Language Processing, Computer Vision, and Large Pre-trained Models. Additionally, I will actively engage in research and seek publication opportunities to demonstrate expertise in these fields. Collaborating with experts in the industry and attending conferences like CVPR, ICCV, and </w:t>
      </w:r>
      <w:proofErr w:type="spellStart"/>
      <w:r>
        <w:t>NeurIPS</w:t>
      </w:r>
      <w:proofErr w:type="spellEnd"/>
      <w:r>
        <w:t xml:space="preserve"> will expand my knowledge and foster innovation. This endeavor will require dedicated time and effort, but I am committed to continuous learning and staying at the forefront of technology.</w:t>
      </w:r>
    </w:p>
    <w:p w14:paraId="626046A7" w14:textId="77777777" w:rsidR="00BA7833" w:rsidRDefault="00BA7833" w:rsidP="00BA7833">
      <w:pPr>
        <w:ind w:firstLine="0"/>
      </w:pPr>
    </w:p>
    <w:p w14:paraId="1CC7586F" w14:textId="22834EA9" w:rsidR="00F04987" w:rsidRPr="00EC0FD2" w:rsidRDefault="00BA7833" w:rsidP="00BA7833">
      <w:pPr>
        <w:ind w:firstLine="0"/>
      </w:pPr>
      <w:r>
        <w:t xml:space="preserve">In conclusion, pursuing the role of Chief Technology Officer at </w:t>
      </w:r>
      <w:proofErr w:type="spellStart"/>
      <w:r>
        <w:t>EdLight</w:t>
      </w:r>
      <w:proofErr w:type="spellEnd"/>
      <w:r>
        <w:t xml:space="preserve"> aligns perfectly with my skills, aspirations, and values. I am confident in my ability to contribute to the organization's vision and drive transformative outcomes in the education sector. Through proactive skill development and dedication to </w:t>
      </w:r>
      <w:proofErr w:type="spellStart"/>
      <w:r>
        <w:t>EdLight's</w:t>
      </w:r>
      <w:proofErr w:type="spellEnd"/>
      <w:r>
        <w:t xml:space="preserve"> mission, I aim to make a profound impact on the lives of students and educators while advancing my career and personal growth. I eagerly look forward to the opportunity to showcase my expertise and passion for educational equity as a key contributor to </w:t>
      </w:r>
      <w:proofErr w:type="spellStart"/>
      <w:r>
        <w:t>EdLight's</w:t>
      </w:r>
      <w:proofErr w:type="spellEnd"/>
      <w:r>
        <w:t xml:space="preserve"> success.</w:t>
      </w:r>
    </w:p>
    <w:sectPr w:rsidR="00F04987" w:rsidRPr="00EC0FD2">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354CA" w14:textId="77777777" w:rsidR="00EC029F" w:rsidRDefault="00EC029F">
      <w:pPr>
        <w:spacing w:line="240" w:lineRule="auto"/>
      </w:pPr>
      <w:r>
        <w:separator/>
      </w:r>
    </w:p>
    <w:p w14:paraId="76D87AAF" w14:textId="77777777" w:rsidR="00EC029F" w:rsidRDefault="00EC029F"/>
  </w:endnote>
  <w:endnote w:type="continuationSeparator" w:id="0">
    <w:p w14:paraId="702702DA" w14:textId="77777777" w:rsidR="00EC029F" w:rsidRDefault="00EC029F">
      <w:pPr>
        <w:spacing w:line="240" w:lineRule="auto"/>
      </w:pPr>
      <w:r>
        <w:continuationSeparator/>
      </w:r>
    </w:p>
    <w:p w14:paraId="23A555E4" w14:textId="77777777" w:rsidR="00EC029F" w:rsidRDefault="00EC02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70B03" w14:textId="77777777" w:rsidR="00EC029F" w:rsidRDefault="00EC029F">
      <w:pPr>
        <w:spacing w:line="240" w:lineRule="auto"/>
      </w:pPr>
      <w:r>
        <w:separator/>
      </w:r>
    </w:p>
    <w:p w14:paraId="5EBE4230" w14:textId="77777777" w:rsidR="00EC029F" w:rsidRDefault="00EC029F"/>
  </w:footnote>
  <w:footnote w:type="continuationSeparator" w:id="0">
    <w:p w14:paraId="078F9341" w14:textId="77777777" w:rsidR="00EC029F" w:rsidRDefault="00EC029F">
      <w:pPr>
        <w:spacing w:line="240" w:lineRule="auto"/>
      </w:pPr>
      <w:r>
        <w:continuationSeparator/>
      </w:r>
    </w:p>
    <w:p w14:paraId="2A10E953" w14:textId="77777777" w:rsidR="00EC029F" w:rsidRDefault="00EC02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B7554" w14:textId="3E6819B0" w:rsidR="00E81978" w:rsidRDefault="00000000">
    <w:pPr>
      <w:pStyle w:val="Header"/>
    </w:pPr>
    <w:sdt>
      <w:sdtPr>
        <w:rPr>
          <w:rStyle w:val="Strong"/>
        </w:rPr>
        <w:alias w:val="Running head"/>
        <w:tag w:val=""/>
        <w:id w:val="12739865"/>
        <w:placeholder>
          <w:docPart w:val="C96C99E75E8ABB47A1EB06CE70DF972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A7833">
          <w:rPr>
            <w:rStyle w:val="Strong"/>
          </w:rPr>
          <w:t>M8.7 exercise: Navigating Data employment Assessment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B8356" w14:textId="451325A9" w:rsidR="00E81978" w:rsidRDefault="005D3A03">
    <w:pPr>
      <w:pStyle w:val="Header"/>
      <w:rPr>
        <w:rStyle w:val="Strong"/>
      </w:rPr>
    </w:pPr>
    <w:r>
      <w:t xml:space="preserve">Running head: </w:t>
    </w:r>
    <w:sdt>
      <w:sdtPr>
        <w:rPr>
          <w:rStyle w:val="Strong"/>
        </w:rPr>
        <w:alias w:val="Running head"/>
        <w:tag w:val=""/>
        <w:id w:val="-696842620"/>
        <w:placeholder>
          <w:docPart w:val="B0E4A796807C0C438491AEFFB81EA1BE"/>
        </w:placeholder>
        <w:dataBinding w:prefixMappings="xmlns:ns0='http://schemas.microsoft.com/office/2006/coverPageProps' " w:xpath="/ns0:CoverPageProperties[1]/ns0:Abstract[1]" w:storeItemID="{55AF091B-3C7A-41E3-B477-F2FDAA23CFDA}"/>
        <w15:appearance w15:val="hidden"/>
        <w:text/>
      </w:sdtPr>
      <w:sdtContent>
        <w:r w:rsidR="00BA7833">
          <w:rPr>
            <w:rStyle w:val="Strong"/>
          </w:rPr>
          <w:t>M8.7 exercise: Navigating Data employment Assessment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F0513E"/>
    <w:multiLevelType w:val="hybridMultilevel"/>
    <w:tmpl w:val="B6A67E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80812615">
    <w:abstractNumId w:val="9"/>
  </w:num>
  <w:num w:numId="2" w16cid:durableId="1827935001">
    <w:abstractNumId w:val="7"/>
  </w:num>
  <w:num w:numId="3" w16cid:durableId="493111159">
    <w:abstractNumId w:val="6"/>
  </w:num>
  <w:num w:numId="4" w16cid:durableId="1135224092">
    <w:abstractNumId w:val="5"/>
  </w:num>
  <w:num w:numId="5" w16cid:durableId="1863276400">
    <w:abstractNumId w:val="4"/>
  </w:num>
  <w:num w:numId="6" w16cid:durableId="2118981999">
    <w:abstractNumId w:val="8"/>
  </w:num>
  <w:num w:numId="7" w16cid:durableId="141000006">
    <w:abstractNumId w:val="3"/>
  </w:num>
  <w:num w:numId="8" w16cid:durableId="1485127235">
    <w:abstractNumId w:val="2"/>
  </w:num>
  <w:num w:numId="9" w16cid:durableId="70467887">
    <w:abstractNumId w:val="1"/>
  </w:num>
  <w:num w:numId="10" w16cid:durableId="95367302">
    <w:abstractNumId w:val="0"/>
  </w:num>
  <w:num w:numId="11" w16cid:durableId="1839534322">
    <w:abstractNumId w:val="9"/>
    <w:lvlOverride w:ilvl="0">
      <w:startOverride w:val="1"/>
    </w:lvlOverride>
  </w:num>
  <w:num w:numId="12" w16cid:durableId="996761923">
    <w:abstractNumId w:val="13"/>
  </w:num>
  <w:num w:numId="13" w16cid:durableId="455297255">
    <w:abstractNumId w:val="11"/>
  </w:num>
  <w:num w:numId="14" w16cid:durableId="981930546">
    <w:abstractNumId w:val="10"/>
  </w:num>
  <w:num w:numId="15" w16cid:durableId="1483548575">
    <w:abstractNumId w:val="12"/>
  </w:num>
  <w:num w:numId="16" w16cid:durableId="14424591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52"/>
    <w:rsid w:val="00060C5D"/>
    <w:rsid w:val="000C0E07"/>
    <w:rsid w:val="000D3F41"/>
    <w:rsid w:val="000D7FAA"/>
    <w:rsid w:val="00153734"/>
    <w:rsid w:val="00163BCC"/>
    <w:rsid w:val="00202DDF"/>
    <w:rsid w:val="0020412C"/>
    <w:rsid w:val="0021276D"/>
    <w:rsid w:val="00212C3F"/>
    <w:rsid w:val="003239B0"/>
    <w:rsid w:val="00355DCA"/>
    <w:rsid w:val="003763C1"/>
    <w:rsid w:val="00376745"/>
    <w:rsid w:val="003B457C"/>
    <w:rsid w:val="003D7761"/>
    <w:rsid w:val="00405778"/>
    <w:rsid w:val="004A6B0C"/>
    <w:rsid w:val="00505562"/>
    <w:rsid w:val="0051674A"/>
    <w:rsid w:val="00551A02"/>
    <w:rsid w:val="005534FA"/>
    <w:rsid w:val="0056629B"/>
    <w:rsid w:val="00566F2D"/>
    <w:rsid w:val="005D3A03"/>
    <w:rsid w:val="00633B08"/>
    <w:rsid w:val="006373F0"/>
    <w:rsid w:val="00664C4D"/>
    <w:rsid w:val="00710CCF"/>
    <w:rsid w:val="007428D8"/>
    <w:rsid w:val="007A2FCE"/>
    <w:rsid w:val="007B192A"/>
    <w:rsid w:val="008002C0"/>
    <w:rsid w:val="00870F4B"/>
    <w:rsid w:val="008B3CBA"/>
    <w:rsid w:val="008B582A"/>
    <w:rsid w:val="008C5323"/>
    <w:rsid w:val="008E1E27"/>
    <w:rsid w:val="008F755D"/>
    <w:rsid w:val="00904934"/>
    <w:rsid w:val="00943EA4"/>
    <w:rsid w:val="009627C4"/>
    <w:rsid w:val="00975658"/>
    <w:rsid w:val="00992FB4"/>
    <w:rsid w:val="009A0F52"/>
    <w:rsid w:val="009A6A3B"/>
    <w:rsid w:val="009E7704"/>
    <w:rsid w:val="009F134B"/>
    <w:rsid w:val="00A11E5E"/>
    <w:rsid w:val="00A15991"/>
    <w:rsid w:val="00AE13B3"/>
    <w:rsid w:val="00B33795"/>
    <w:rsid w:val="00B527D3"/>
    <w:rsid w:val="00B5319D"/>
    <w:rsid w:val="00B823AA"/>
    <w:rsid w:val="00BA45DB"/>
    <w:rsid w:val="00BA7833"/>
    <w:rsid w:val="00BF4184"/>
    <w:rsid w:val="00C0601E"/>
    <w:rsid w:val="00C31D30"/>
    <w:rsid w:val="00CB6247"/>
    <w:rsid w:val="00CC2999"/>
    <w:rsid w:val="00CD6E39"/>
    <w:rsid w:val="00CF6E91"/>
    <w:rsid w:val="00D40C79"/>
    <w:rsid w:val="00D46FE1"/>
    <w:rsid w:val="00D747FA"/>
    <w:rsid w:val="00D80E2B"/>
    <w:rsid w:val="00D85B68"/>
    <w:rsid w:val="00E03240"/>
    <w:rsid w:val="00E6004D"/>
    <w:rsid w:val="00E61279"/>
    <w:rsid w:val="00E81978"/>
    <w:rsid w:val="00EA265D"/>
    <w:rsid w:val="00EB3242"/>
    <w:rsid w:val="00EC029F"/>
    <w:rsid w:val="00EC0FD2"/>
    <w:rsid w:val="00EF5DA5"/>
    <w:rsid w:val="00F04987"/>
    <w:rsid w:val="00F379B7"/>
    <w:rsid w:val="00F525FA"/>
    <w:rsid w:val="00F6138F"/>
    <w:rsid w:val="00FA0070"/>
    <w:rsid w:val="00FC71AE"/>
    <w:rsid w:val="00FE4EC2"/>
    <w:rsid w:val="00FE684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68523"/>
  <w15:chartTrackingRefBased/>
  <w15:docId w15:val="{166E8C03-B1F2-6B4D-B485-92989FAE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D46FE1"/>
    <w:rPr>
      <w:color w:val="5F5F5F" w:themeColor="hyperlink"/>
      <w:u w:val="single"/>
    </w:rPr>
  </w:style>
  <w:style w:type="character" w:styleId="UnresolvedMention">
    <w:name w:val="Unresolved Mention"/>
    <w:basedOn w:val="DefaultParagraphFont"/>
    <w:uiPriority w:val="99"/>
    <w:semiHidden/>
    <w:unhideWhenUsed/>
    <w:rsid w:val="00D46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554">
      <w:bodyDiv w:val="1"/>
      <w:marLeft w:val="0"/>
      <w:marRight w:val="0"/>
      <w:marTop w:val="0"/>
      <w:marBottom w:val="0"/>
      <w:divBdr>
        <w:top w:val="none" w:sz="0" w:space="0" w:color="auto"/>
        <w:left w:val="none" w:sz="0" w:space="0" w:color="auto"/>
        <w:bottom w:val="none" w:sz="0" w:space="0" w:color="auto"/>
        <w:right w:val="none" w:sz="0" w:space="0" w:color="auto"/>
      </w:divBdr>
    </w:div>
    <w:div w:id="12733874">
      <w:bodyDiv w:val="1"/>
      <w:marLeft w:val="0"/>
      <w:marRight w:val="0"/>
      <w:marTop w:val="0"/>
      <w:marBottom w:val="0"/>
      <w:divBdr>
        <w:top w:val="none" w:sz="0" w:space="0" w:color="auto"/>
        <w:left w:val="none" w:sz="0" w:space="0" w:color="auto"/>
        <w:bottom w:val="none" w:sz="0" w:space="0" w:color="auto"/>
        <w:right w:val="none" w:sz="0" w:space="0" w:color="auto"/>
      </w:divBdr>
    </w:div>
    <w:div w:id="22171679">
      <w:bodyDiv w:val="1"/>
      <w:marLeft w:val="0"/>
      <w:marRight w:val="0"/>
      <w:marTop w:val="0"/>
      <w:marBottom w:val="0"/>
      <w:divBdr>
        <w:top w:val="none" w:sz="0" w:space="0" w:color="auto"/>
        <w:left w:val="none" w:sz="0" w:space="0" w:color="auto"/>
        <w:bottom w:val="none" w:sz="0" w:space="0" w:color="auto"/>
        <w:right w:val="none" w:sz="0" w:space="0" w:color="auto"/>
      </w:divBdr>
    </w:div>
    <w:div w:id="9294693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834816">
      <w:bodyDiv w:val="1"/>
      <w:marLeft w:val="0"/>
      <w:marRight w:val="0"/>
      <w:marTop w:val="0"/>
      <w:marBottom w:val="0"/>
      <w:divBdr>
        <w:top w:val="none" w:sz="0" w:space="0" w:color="auto"/>
        <w:left w:val="none" w:sz="0" w:space="0" w:color="auto"/>
        <w:bottom w:val="none" w:sz="0" w:space="0" w:color="auto"/>
        <w:right w:val="none" w:sz="0" w:space="0" w:color="auto"/>
      </w:divBdr>
    </w:div>
    <w:div w:id="193929176">
      <w:bodyDiv w:val="1"/>
      <w:marLeft w:val="0"/>
      <w:marRight w:val="0"/>
      <w:marTop w:val="0"/>
      <w:marBottom w:val="0"/>
      <w:divBdr>
        <w:top w:val="none" w:sz="0" w:space="0" w:color="auto"/>
        <w:left w:val="none" w:sz="0" w:space="0" w:color="auto"/>
        <w:bottom w:val="none" w:sz="0" w:space="0" w:color="auto"/>
        <w:right w:val="none" w:sz="0" w:space="0" w:color="auto"/>
      </w:divBdr>
    </w:div>
    <w:div w:id="222447447">
      <w:bodyDiv w:val="1"/>
      <w:marLeft w:val="0"/>
      <w:marRight w:val="0"/>
      <w:marTop w:val="0"/>
      <w:marBottom w:val="0"/>
      <w:divBdr>
        <w:top w:val="none" w:sz="0" w:space="0" w:color="auto"/>
        <w:left w:val="none" w:sz="0" w:space="0" w:color="auto"/>
        <w:bottom w:val="none" w:sz="0" w:space="0" w:color="auto"/>
        <w:right w:val="none" w:sz="0" w:space="0" w:color="auto"/>
      </w:divBdr>
    </w:div>
    <w:div w:id="24080112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577559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178624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968271">
      <w:bodyDiv w:val="1"/>
      <w:marLeft w:val="0"/>
      <w:marRight w:val="0"/>
      <w:marTop w:val="0"/>
      <w:marBottom w:val="0"/>
      <w:divBdr>
        <w:top w:val="none" w:sz="0" w:space="0" w:color="auto"/>
        <w:left w:val="none" w:sz="0" w:space="0" w:color="auto"/>
        <w:bottom w:val="none" w:sz="0" w:space="0" w:color="auto"/>
        <w:right w:val="none" w:sz="0" w:space="0" w:color="auto"/>
      </w:divBdr>
    </w:div>
    <w:div w:id="416905225">
      <w:bodyDiv w:val="1"/>
      <w:marLeft w:val="0"/>
      <w:marRight w:val="0"/>
      <w:marTop w:val="0"/>
      <w:marBottom w:val="0"/>
      <w:divBdr>
        <w:top w:val="none" w:sz="0" w:space="0" w:color="auto"/>
        <w:left w:val="none" w:sz="0" w:space="0" w:color="auto"/>
        <w:bottom w:val="none" w:sz="0" w:space="0" w:color="auto"/>
        <w:right w:val="none" w:sz="0" w:space="0" w:color="auto"/>
      </w:divBdr>
    </w:div>
    <w:div w:id="42106891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4022060">
      <w:bodyDiv w:val="1"/>
      <w:marLeft w:val="0"/>
      <w:marRight w:val="0"/>
      <w:marTop w:val="0"/>
      <w:marBottom w:val="0"/>
      <w:divBdr>
        <w:top w:val="none" w:sz="0" w:space="0" w:color="auto"/>
        <w:left w:val="none" w:sz="0" w:space="0" w:color="auto"/>
        <w:bottom w:val="none" w:sz="0" w:space="0" w:color="auto"/>
        <w:right w:val="none" w:sz="0" w:space="0" w:color="auto"/>
      </w:divBdr>
    </w:div>
    <w:div w:id="59991703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6731564">
      <w:bodyDiv w:val="1"/>
      <w:marLeft w:val="0"/>
      <w:marRight w:val="0"/>
      <w:marTop w:val="0"/>
      <w:marBottom w:val="0"/>
      <w:divBdr>
        <w:top w:val="none" w:sz="0" w:space="0" w:color="auto"/>
        <w:left w:val="none" w:sz="0" w:space="0" w:color="auto"/>
        <w:bottom w:val="none" w:sz="0" w:space="0" w:color="auto"/>
        <w:right w:val="none" w:sz="0" w:space="0" w:color="auto"/>
      </w:divBdr>
    </w:div>
    <w:div w:id="797604771">
      <w:bodyDiv w:val="1"/>
      <w:marLeft w:val="0"/>
      <w:marRight w:val="0"/>
      <w:marTop w:val="0"/>
      <w:marBottom w:val="0"/>
      <w:divBdr>
        <w:top w:val="none" w:sz="0" w:space="0" w:color="auto"/>
        <w:left w:val="none" w:sz="0" w:space="0" w:color="auto"/>
        <w:bottom w:val="none" w:sz="0" w:space="0" w:color="auto"/>
        <w:right w:val="none" w:sz="0" w:space="0" w:color="auto"/>
      </w:divBdr>
    </w:div>
    <w:div w:id="819003826">
      <w:bodyDiv w:val="1"/>
      <w:marLeft w:val="0"/>
      <w:marRight w:val="0"/>
      <w:marTop w:val="0"/>
      <w:marBottom w:val="0"/>
      <w:divBdr>
        <w:top w:val="none" w:sz="0" w:space="0" w:color="auto"/>
        <w:left w:val="none" w:sz="0" w:space="0" w:color="auto"/>
        <w:bottom w:val="none" w:sz="0" w:space="0" w:color="auto"/>
        <w:right w:val="none" w:sz="0" w:space="0" w:color="auto"/>
      </w:divBdr>
    </w:div>
    <w:div w:id="828247742">
      <w:bodyDiv w:val="1"/>
      <w:marLeft w:val="0"/>
      <w:marRight w:val="0"/>
      <w:marTop w:val="0"/>
      <w:marBottom w:val="0"/>
      <w:divBdr>
        <w:top w:val="none" w:sz="0" w:space="0" w:color="auto"/>
        <w:left w:val="none" w:sz="0" w:space="0" w:color="auto"/>
        <w:bottom w:val="none" w:sz="0" w:space="0" w:color="auto"/>
        <w:right w:val="none" w:sz="0" w:space="0" w:color="auto"/>
      </w:divBdr>
    </w:div>
    <w:div w:id="93922171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9763937">
      <w:bodyDiv w:val="1"/>
      <w:marLeft w:val="0"/>
      <w:marRight w:val="0"/>
      <w:marTop w:val="0"/>
      <w:marBottom w:val="0"/>
      <w:divBdr>
        <w:top w:val="none" w:sz="0" w:space="0" w:color="auto"/>
        <w:left w:val="none" w:sz="0" w:space="0" w:color="auto"/>
        <w:bottom w:val="none" w:sz="0" w:space="0" w:color="auto"/>
        <w:right w:val="none" w:sz="0" w:space="0" w:color="auto"/>
      </w:divBdr>
    </w:div>
    <w:div w:id="115418181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5266594">
      <w:bodyDiv w:val="1"/>
      <w:marLeft w:val="0"/>
      <w:marRight w:val="0"/>
      <w:marTop w:val="0"/>
      <w:marBottom w:val="0"/>
      <w:divBdr>
        <w:top w:val="none" w:sz="0" w:space="0" w:color="auto"/>
        <w:left w:val="none" w:sz="0" w:space="0" w:color="auto"/>
        <w:bottom w:val="none" w:sz="0" w:space="0" w:color="auto"/>
        <w:right w:val="none" w:sz="0" w:space="0" w:color="auto"/>
      </w:divBdr>
    </w:div>
    <w:div w:id="127849085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65438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47432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74183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349006">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828068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8772831">
      <w:bodyDiv w:val="1"/>
      <w:marLeft w:val="0"/>
      <w:marRight w:val="0"/>
      <w:marTop w:val="0"/>
      <w:marBottom w:val="0"/>
      <w:divBdr>
        <w:top w:val="none" w:sz="0" w:space="0" w:color="auto"/>
        <w:left w:val="none" w:sz="0" w:space="0" w:color="auto"/>
        <w:bottom w:val="none" w:sz="0" w:space="0" w:color="auto"/>
        <w:right w:val="none" w:sz="0" w:space="0" w:color="auto"/>
      </w:divBdr>
    </w:div>
    <w:div w:id="170131741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424586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9831538">
      <w:bodyDiv w:val="1"/>
      <w:marLeft w:val="0"/>
      <w:marRight w:val="0"/>
      <w:marTop w:val="0"/>
      <w:marBottom w:val="0"/>
      <w:divBdr>
        <w:top w:val="none" w:sz="0" w:space="0" w:color="auto"/>
        <w:left w:val="none" w:sz="0" w:space="0" w:color="auto"/>
        <w:bottom w:val="none" w:sz="0" w:space="0" w:color="auto"/>
        <w:right w:val="none" w:sz="0" w:space="0" w:color="auto"/>
      </w:divBdr>
    </w:div>
    <w:div w:id="189296336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052563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1056819">
      <w:bodyDiv w:val="1"/>
      <w:marLeft w:val="0"/>
      <w:marRight w:val="0"/>
      <w:marTop w:val="0"/>
      <w:marBottom w:val="0"/>
      <w:divBdr>
        <w:top w:val="none" w:sz="0" w:space="0" w:color="auto"/>
        <w:left w:val="none" w:sz="0" w:space="0" w:color="auto"/>
        <w:bottom w:val="none" w:sz="0" w:space="0" w:color="auto"/>
        <w:right w:val="none" w:sz="0" w:space="0" w:color="auto"/>
      </w:divBdr>
    </w:div>
    <w:div w:id="207030424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475504">
      <w:bodyDiv w:val="1"/>
      <w:marLeft w:val="0"/>
      <w:marRight w:val="0"/>
      <w:marTop w:val="0"/>
      <w:marBottom w:val="0"/>
      <w:divBdr>
        <w:top w:val="none" w:sz="0" w:space="0" w:color="auto"/>
        <w:left w:val="none" w:sz="0" w:space="0" w:color="auto"/>
        <w:bottom w:val="none" w:sz="0" w:space="0" w:color="auto"/>
        <w:right w:val="none" w:sz="0" w:space="0" w:color="auto"/>
      </w:divBdr>
    </w:div>
    <w:div w:id="21238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useppe.schintu/Library/Containers/com.microsoft.Word/Data/Library/Application%20Support/Microsoft/Office/16.0/DTS/Search/%7b877D1CAC-D45A-3C42-BAC1-48E70FC3C383%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D90372E1117343B60E9A760CB54675"/>
        <w:category>
          <w:name w:val="General"/>
          <w:gallery w:val="placeholder"/>
        </w:category>
        <w:types>
          <w:type w:val="bbPlcHdr"/>
        </w:types>
        <w:behaviors>
          <w:behavior w:val="content"/>
        </w:behaviors>
        <w:guid w:val="{7730665B-9019-4A4A-A47D-7EDE0E54C30C}"/>
      </w:docPartPr>
      <w:docPartBody>
        <w:p w:rsidR="00336461" w:rsidRDefault="00000000">
          <w:pPr>
            <w:pStyle w:val="45D90372E1117343B60E9A760CB54675"/>
          </w:pPr>
          <w:r>
            <w:t>[Title Here, up to 12 Words, on One to Two Lines]</w:t>
          </w:r>
        </w:p>
      </w:docPartBody>
    </w:docPart>
    <w:docPart>
      <w:docPartPr>
        <w:name w:val="BFDCA4F3DD51F44F85860C3F11395EAF"/>
        <w:category>
          <w:name w:val="General"/>
          <w:gallery w:val="placeholder"/>
        </w:category>
        <w:types>
          <w:type w:val="bbPlcHdr"/>
        </w:types>
        <w:behaviors>
          <w:behavior w:val="content"/>
        </w:behaviors>
        <w:guid w:val="{F4D7B4A1-F9C6-D549-8C81-0A9F03171530}"/>
      </w:docPartPr>
      <w:docPartBody>
        <w:p w:rsidR="00336461" w:rsidRDefault="00000000">
          <w:pPr>
            <w:pStyle w:val="BFDCA4F3DD51F44F85860C3F11395EAF"/>
          </w:pPr>
          <w:r>
            <w:t>[Title Here, up to 12 Words, on One to Two Lines]</w:t>
          </w:r>
        </w:p>
      </w:docPartBody>
    </w:docPart>
    <w:docPart>
      <w:docPartPr>
        <w:name w:val="C96C99E75E8ABB47A1EB06CE70DF9726"/>
        <w:category>
          <w:name w:val="General"/>
          <w:gallery w:val="placeholder"/>
        </w:category>
        <w:types>
          <w:type w:val="bbPlcHdr"/>
        </w:types>
        <w:behaviors>
          <w:behavior w:val="content"/>
        </w:behaviors>
        <w:guid w:val="{A808FF6C-A8BE-8E49-AA71-04AE3FC291FD}"/>
      </w:docPartPr>
      <w:docPartBody>
        <w:p w:rsidR="00336461" w:rsidRDefault="00000000">
          <w:pPr>
            <w:pStyle w:val="C96C99E75E8ABB47A1EB06CE70DF9726"/>
          </w:pPr>
          <w:r w:rsidRPr="005D3A03">
            <w:t>Figures title:</w:t>
          </w:r>
        </w:p>
      </w:docPartBody>
    </w:docPart>
    <w:docPart>
      <w:docPartPr>
        <w:name w:val="B0E4A796807C0C438491AEFFB81EA1BE"/>
        <w:category>
          <w:name w:val="General"/>
          <w:gallery w:val="placeholder"/>
        </w:category>
        <w:types>
          <w:type w:val="bbPlcHdr"/>
        </w:types>
        <w:behaviors>
          <w:behavior w:val="content"/>
        </w:behaviors>
        <w:guid w:val="{52B4F133-805F-B048-A917-EB8E8DCEA661}"/>
      </w:docPartPr>
      <w:docPartBody>
        <w:p w:rsidR="00336461" w:rsidRDefault="00000000">
          <w:pPr>
            <w:pStyle w:val="B0E4A796807C0C438491AEFFB81EA1B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28"/>
    <w:rsid w:val="00336461"/>
    <w:rsid w:val="00477354"/>
    <w:rsid w:val="0066758D"/>
    <w:rsid w:val="007C7128"/>
    <w:rsid w:val="00DC68B7"/>
    <w:rsid w:val="00E0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D90372E1117343B60E9A760CB54675">
    <w:name w:val="45D90372E1117343B60E9A760CB54675"/>
  </w:style>
  <w:style w:type="character" w:styleId="Emphasis">
    <w:name w:val="Emphasis"/>
    <w:basedOn w:val="DefaultParagraphFont"/>
    <w:uiPriority w:val="4"/>
    <w:unhideWhenUsed/>
    <w:qFormat/>
    <w:rPr>
      <w:i/>
      <w:iCs/>
    </w:rPr>
  </w:style>
  <w:style w:type="paragraph" w:customStyle="1" w:styleId="BFDCA4F3DD51F44F85860C3F11395EAF">
    <w:name w:val="BFDCA4F3DD51F44F85860C3F11395EAF"/>
  </w:style>
  <w:style w:type="paragraph" w:customStyle="1" w:styleId="C96C99E75E8ABB47A1EB06CE70DF9726">
    <w:name w:val="C96C99E75E8ABB47A1EB06CE70DF9726"/>
  </w:style>
  <w:style w:type="paragraph" w:customStyle="1" w:styleId="B0E4A796807C0C438491AEFFB81EA1BE">
    <w:name w:val="B0E4A796807C0C438491AEFFB81EA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M8.7 exercise: Navigating Data employment Assessment</Abstract>
  <CompanyAddress/>
  <CompanyPhone/>
  <CompanyFax/>
  <CompanyEmail/>
</CoverPageProperties>
</file>

<file path=customXml/item2.xml><?xml version="1.0" encoding="utf-8"?>
<b:Sources xmlns:b="http://schemas.openxmlformats.org/officeDocument/2006/bibliography" SelectedStyle="/MLASeventhEditionOfficeOnline.xsl" StyleName="MLA" Version="7">
  <b:Source>
    <b:Tag>CIS21</b:Tag>
    <b:SourceType>InternetSite</b:SourceType>
    <b:Guid>{2FB99624-0FE0-F847-9E35-A9CADC869019}</b:Guid>
    <b:Title>DarkSide Ransomware: Best Practices for Preventing Business Disruption from Ransomware Attacks</b:Title>
    <b:Year>2021</b:Year>
    <b:Author>
      <b:Author>
        <b:Corporate>CISA.GOV</b:Corporate>
      </b:Author>
    </b:Author>
    <b:InternetSiteTitle>CISA.GOV</b:InternetSiteTitle>
    <b:URL>https://www.cisa.gov/uscert/ncas/alerts/aa21-131a</b:URL>
    <b:Month>July</b:Month>
    <b:Day>08</b:Day>
    <b:RefOrder>1</b:RefOrder>
  </b:Source>
  <b:Source>
    <b:Tag>Kyo22</b:Tag>
    <b:SourceType>JournalArticle</b:SourceType>
    <b:Guid>{5E6EA955-98D6-3A4F-A7D3-F1F1CE5AAA0B}</b:Guid>
    <b:Author>
      <b:Author>
        <b:NameList>
          <b:Person>
            <b:Last>Kyoung Ho Kim</b:Last>
            <b:First>Kyounggon</b:First>
            <b:Middle>Kim, Huy Kang Kim</b:Middle>
          </b:Person>
        </b:NameList>
      </b:Author>
    </b:Author>
    <b:Title>STRIDE-based threat modeling and DREAD evaluation for the distributed control system in the oil refinery</b:Title>
    <b:InternetSiteTitle>W</b:InternetSiteTitle>
    <b:Year>2022</b:Year>
    <b:JournalName>ETRI Journal 44</b:JournalName>
    <b:Pages>991-1003</b:Pages>
    <b:RefOrder>2</b:RefOrder>
  </b:Source>
  <b:Source>
    <b:Tag>Wik23</b:Tag>
    <b:SourceType>InternetSite</b:SourceType>
    <b:Guid>{188EC105-61AD-604F-83D2-487134FDC6C3}</b:Guid>
    <b:Author>
      <b:Author>
        <b:NameList>
          <b:Person>
            <b:Last>Wikipedia</b:Last>
          </b:Person>
        </b:NameList>
      </b:Author>
    </b:Author>
    <b:Title>Colonial Pipeline ransomware attack</b:Title>
    <b:InternetSiteTitle>Wikipedia, The Free Encyclopedia</b:InternetSiteTitle>
    <b:URL>https://en.wikipedia.org/w/index.php?title=Colonial_Pipeline_ransomware_attack&amp;oldid=1137631573</b:URL>
    <b:YearAccessed>2023</b:YearAccessed>
    <b:MonthAccessed>February</b:MonthAccessed>
    <b:RefOrder>3</b:RefOrder>
  </b:Source>
  <b:Source>
    <b:Tag>ORN22</b:Tag>
    <b:SourceType>InternetSite</b:SourceType>
    <b:Guid>{2DAD5FA5-8299-0046-963A-78C9FA2ABB35}</b:Guid>
    <b:Author>
      <b:Author>
        <b:Corporate>ORNL</b:Corporate>
      </b:Author>
    </b:Author>
    <b:Title>User Facilities</b:Title>
    <b:InternetSiteTitle>ORNL</b:InternetSiteTitle>
    <b:URL>https://web.archive.org/web/20221130173804/https://www.ornl.gov/content/user-facilities</b:URL>
    <b:Year>2022</b:Year>
    <b:Month>November</b:Month>
    <b:Day>30</b:Day>
    <b:RefOrder>4</b:RefOrder>
  </b:Source>
  <b:Source>
    <b:Tag>Mat11</b:Tag>
    <b:SourceType>InternetSite</b:SourceType>
    <b:Guid>{5D74B241-B8BF-1D47-9FB4-10F18CA57471}</b:Guid>
    <b:Author>
      <b:Author>
        <b:NameList>
          <b:Person>
            <b:Last>Liebowitz</b:Last>
            <b:First>Matt</b:First>
          </b:Person>
        </b:NameList>
      </b:Author>
    </b:Author>
    <b:Title>Cyberattack Hits Oak Ridge National Laboratory</b:Title>
    <b:InternetSiteTitle>NBCnews.com</b:InternetSiteTitle>
    <b:URL>https://www.nbcnews.com/id/wbna42673411</b:URL>
    <b:Year>2011</b:Year>
    <b:Month>April</b:Month>
    <b:Day>19</b:Day>
    <b:RefOrder>5</b:RefOrder>
  </b:Source>
  <b:Source>
    <b:Tag>Wik231</b:Tag>
    <b:SourceType>InternetSite</b:SourceType>
    <b:Guid>{02613338-D11B-BB40-B158-EB0BA560B86D}</b:Guid>
    <b:Author>
      <b:Author>
        <b:Corporate>Wikipedia</b:Corporate>
      </b:Author>
    </b:Author>
    <b:Title>SolarWinds</b:Title>
    <b:InternetSiteTitle>Wikipedia</b:InternetSiteTitle>
    <b:URL>https://en.wikipedia.org/wiki/SolarWinds</b:URL>
    <b:YearAccessed>2023</b:YearAccessed>
    <b:MonthAccessed>February</b:MonthAccessed>
    <b:RefOrder>6</b:RefOrder>
  </b:Source>
  <b:Source>
    <b:Tag>Seb21</b:Tag>
    <b:SourceType>InternetSite</b:SourceType>
    <b:Guid>{8235FA97-71E1-CB46-BA38-AF7727239B63}</b:Guid>
    <b:Author>
      <b:Author>
        <b:NameList>
          <b:Person>
            <b:Last>Olson</b:Last>
            <b:First>Sebastian</b:First>
          </b:Person>
        </b:NameList>
      </b:Author>
    </b:Author>
    <b:Title>Avoid Supply Chain Attacks Similar to SolarWinds Orion</b:Title>
    <b:InternetSiteTitle>TrueSec</b:InternetSiteTitle>
    <b:URL>https://www.truesec.com/hub/blog/avoiding-supply-chain-attacks-similar-to-solarwinds-orions-sunburst</b:URL>
    <b:Year>2021</b:Year>
    <b:Month>January</b:Month>
    <b:Day>6</b:Day>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601A33-3A8B-7D44-BA34-FC57BD93E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{877D1CAC-D45A-3C42-BAC1-48E70FC3C383}tf03982351_win32.dotx</Template>
  <TotalTime>1</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COSC561 – M6.1 Programming Assignment 4 - cpass</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COSC526 – M8.7 Exercise: Navigating Data Employment Assessments</dc:title>
  <dc:subject/>
  <dc:creator>Microsoft Office User</dc:creator>
  <cp:keywords/>
  <dc:description/>
  <cp:lastModifiedBy>Giuseppe Schintu</cp:lastModifiedBy>
  <cp:revision>3</cp:revision>
  <cp:lastPrinted>2023-08-01T18:16:00Z</cp:lastPrinted>
  <dcterms:created xsi:type="dcterms:W3CDTF">2023-08-01T18:16:00Z</dcterms:created>
  <dcterms:modified xsi:type="dcterms:W3CDTF">2023-08-01T18:17:00Z</dcterms:modified>
</cp:coreProperties>
</file>